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B23E33" w14:textId="77777777" w:rsidR="009E4117" w:rsidRDefault="009E4117">
      <w:r>
        <w:rPr>
          <w:noProof/>
        </w:rPr>
        <w:drawing>
          <wp:anchor distT="0" distB="0" distL="114300" distR="114300" simplePos="0" relativeHeight="251659264" behindDoc="1" locked="1" layoutInCell="1" allowOverlap="1" wp14:anchorId="457F1589" wp14:editId="376A08AE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47"/>
      </w:tblGrid>
      <w:tr w:rsidR="00AF300E" w14:paraId="3BD96423" w14:textId="77777777" w:rsidTr="005927C8">
        <w:trPr>
          <w:trHeight w:val="2730"/>
        </w:trPr>
        <w:tc>
          <w:tcPr>
            <w:tcW w:w="9347" w:type="dxa"/>
          </w:tcPr>
          <w:p w14:paraId="5A77AA9E" w14:textId="77777777" w:rsidR="00AF300E" w:rsidRPr="006B609A" w:rsidRDefault="00AF300E" w:rsidP="005927C8">
            <w:pPr>
              <w:pStyle w:val="Heading1"/>
              <w:framePr w:hSpace="0" w:wrap="auto" w:vAnchor="margin" w:xAlign="left" w:yAlign="inline"/>
            </w:pPr>
          </w:p>
        </w:tc>
      </w:tr>
      <w:tr w:rsidR="00AF300E" w14:paraId="32DEA9F8" w14:textId="77777777" w:rsidTr="005927C8">
        <w:trPr>
          <w:trHeight w:val="1445"/>
        </w:trPr>
        <w:tc>
          <w:tcPr>
            <w:tcW w:w="9347" w:type="dxa"/>
          </w:tcPr>
          <w:p w14:paraId="1BEECA96" w14:textId="195C5F46" w:rsidR="00AF300E" w:rsidRPr="005927C8" w:rsidRDefault="005927C8" w:rsidP="0020003D">
            <w:pPr>
              <w:jc w:val="center"/>
              <w:rPr>
                <w:rFonts w:ascii="Lucida Calligraphy" w:hAnsi="Lucida Calligraphy"/>
                <w:sz w:val="96"/>
                <w:szCs w:val="96"/>
              </w:rPr>
            </w:pPr>
            <w:r w:rsidRPr="005927C8">
              <w:rPr>
                <w:rFonts w:ascii="Lucida Calligraphy" w:hAnsi="Lucida Calligraphy"/>
                <w:sz w:val="96"/>
                <w:szCs w:val="96"/>
              </w:rPr>
              <w:t xml:space="preserve">Life is beautiful </w:t>
            </w:r>
          </w:p>
        </w:tc>
      </w:tr>
    </w:tbl>
    <w:p w14:paraId="036E9CB9" w14:textId="77777777" w:rsidR="00024B92" w:rsidRPr="004008C9" w:rsidRDefault="00024B92" w:rsidP="005325F0">
      <w:pPr>
        <w:spacing w:before="0"/>
        <w:ind w:left="0"/>
      </w:pPr>
    </w:p>
    <w:sectPr w:rsidR="00024B92" w:rsidRPr="004008C9" w:rsidSect="009E4117">
      <w:headerReference w:type="default" r:id="rId10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ABB452" w14:textId="77777777" w:rsidR="005927C8" w:rsidRDefault="005927C8">
      <w:pPr>
        <w:spacing w:before="0"/>
      </w:pPr>
      <w:r>
        <w:separator/>
      </w:r>
    </w:p>
  </w:endnote>
  <w:endnote w:type="continuationSeparator" w:id="0">
    <w:p w14:paraId="034CF2C3" w14:textId="77777777" w:rsidR="005927C8" w:rsidRDefault="005927C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C7E049" w14:textId="77777777" w:rsidR="005927C8" w:rsidRDefault="005927C8">
      <w:pPr>
        <w:spacing w:before="0"/>
      </w:pPr>
      <w:r>
        <w:separator/>
      </w:r>
    </w:p>
  </w:footnote>
  <w:footnote w:type="continuationSeparator" w:id="0">
    <w:p w14:paraId="52F81B57" w14:textId="77777777" w:rsidR="005927C8" w:rsidRDefault="005927C8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0557E3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7C8"/>
    <w:rsid w:val="00024B92"/>
    <w:rsid w:val="0003383B"/>
    <w:rsid w:val="00052C52"/>
    <w:rsid w:val="00105759"/>
    <w:rsid w:val="00134C5B"/>
    <w:rsid w:val="001D6E60"/>
    <w:rsid w:val="0020003D"/>
    <w:rsid w:val="002D3176"/>
    <w:rsid w:val="003B2720"/>
    <w:rsid w:val="003E6DF0"/>
    <w:rsid w:val="004008C9"/>
    <w:rsid w:val="00412883"/>
    <w:rsid w:val="004650EC"/>
    <w:rsid w:val="005325F0"/>
    <w:rsid w:val="00582666"/>
    <w:rsid w:val="005927C8"/>
    <w:rsid w:val="005D73BC"/>
    <w:rsid w:val="00673C5F"/>
    <w:rsid w:val="006B609A"/>
    <w:rsid w:val="00715CEC"/>
    <w:rsid w:val="00723AA3"/>
    <w:rsid w:val="0075518C"/>
    <w:rsid w:val="007A336B"/>
    <w:rsid w:val="009935EB"/>
    <w:rsid w:val="009E4117"/>
    <w:rsid w:val="00A51113"/>
    <w:rsid w:val="00AF300E"/>
    <w:rsid w:val="00B94AC1"/>
    <w:rsid w:val="00CA580F"/>
    <w:rsid w:val="00D02AD4"/>
    <w:rsid w:val="00D85786"/>
    <w:rsid w:val="00E162EB"/>
    <w:rsid w:val="00E22D94"/>
    <w:rsid w:val="00E708F2"/>
    <w:rsid w:val="00E96786"/>
    <w:rsid w:val="00FC3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BA55CB5"/>
  <w15:chartTrackingRefBased/>
  <w15:docId w15:val="{F3CCD95F-7308-4ADB-A44B-4EA9B9A40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rsid w:val="00105759"/>
    <w:pPr>
      <w:spacing w:before="300" w:after="100"/>
      <w:jc w:val="center"/>
      <w:outlineLvl w:val="1"/>
    </w:pPr>
    <w:rPr>
      <w:caps/>
    </w:rPr>
  </w:style>
  <w:style w:type="paragraph" w:styleId="Heading3">
    <w:name w:val="heading 3"/>
    <w:basedOn w:val="Normal"/>
    <w:next w:val="Normal"/>
    <w:unhideWhenUsed/>
    <w:qFormat/>
    <w:rsid w:val="00105759"/>
    <w:pPr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arsh\AppData\Local\Microsoft\Office\16.0\DTS\en-IN%7b4B41518C-14A2-4FFA-9EAC-99CB873A7D35%7d\%7bB4A7D213-A365-46BF-89ED-EBB50AC765D6%7dtf03978815_win32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BBB6A40-05D4-43D3-A1B5-58DDB6B68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534CEB-096C-47B5-9969-A961299A0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271B0-4F0C-4FE2-9657-EF025C8469A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{B4A7D213-A365-46BF-89ED-EBB50AC765D6}tf03978815_win32</Template>
  <TotalTime>2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Varshitha Chalcheema</dc:creator>
  <cp:lastModifiedBy>Varshitha Chalcheema</cp:lastModifiedBy>
  <cp:revision>1</cp:revision>
  <dcterms:created xsi:type="dcterms:W3CDTF">2024-08-09T10:30:00Z</dcterms:created>
  <dcterms:modified xsi:type="dcterms:W3CDTF">2024-08-09T10:32:00Z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